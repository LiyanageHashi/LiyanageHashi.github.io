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"/>
        <w:tblW w:w="108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900"/>
        <w:gridCol w:w="6470"/>
        <w:gridCol w:w="125"/>
      </w:tblGrid>
      <w:tr w:rsidR="001B2ABD" w14:paraId="769ED614" w14:textId="77777777" w:rsidTr="00A1655C">
        <w:trPr>
          <w:gridAfter w:val="1"/>
          <w:wAfter w:w="125" w:type="dxa"/>
          <w:trHeight w:val="4410"/>
        </w:trPr>
        <w:tc>
          <w:tcPr>
            <w:tcW w:w="3330" w:type="dxa"/>
            <w:vAlign w:val="bottom"/>
          </w:tcPr>
          <w:p w14:paraId="0E524B17" w14:textId="5A7708CF" w:rsidR="001B2ABD" w:rsidRDefault="00A1655C" w:rsidP="00A1655C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2399D99F" wp14:editId="603E7C3B">
                  <wp:extent cx="1251190" cy="1562846"/>
                  <wp:effectExtent l="0" t="0" r="6350" b="0"/>
                  <wp:docPr id="2" name="Picture 2" descr="A picture containing person, posing,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person, posing, smil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390" cy="1605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061762BD" w14:textId="77777777" w:rsidR="001B2ABD" w:rsidRDefault="001B2ABD" w:rsidP="00A1655C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40D9214" w14:textId="77777777" w:rsidR="00E5085B" w:rsidRPr="00040F15" w:rsidRDefault="00E5085B" w:rsidP="00A1655C">
            <w:pPr>
              <w:pStyle w:val="Title"/>
              <w:rPr>
                <w:b/>
                <w:caps w:val="0"/>
                <w:color w:val="7BA79D" w:themeColor="accent5"/>
                <w:sz w:val="52"/>
                <w:szCs w:val="5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aps w:val="0"/>
                <w:color w:val="7BA79D" w:themeColor="accent5"/>
                <w:sz w:val="52"/>
                <w:szCs w:val="5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</w:t>
            </w:r>
            <w:r w:rsidRPr="00040F15">
              <w:rPr>
                <w:b/>
                <w:caps w:val="0"/>
                <w:color w:val="7BA79D" w:themeColor="accent5"/>
                <w:sz w:val="52"/>
                <w:szCs w:val="5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IYANAGE HASHINI KAWSHALYA LIYANAGE</w:t>
            </w:r>
          </w:p>
          <w:p w14:paraId="6726443C" w14:textId="77777777" w:rsidR="00E5085B" w:rsidRDefault="00E5085B" w:rsidP="00A1655C"/>
          <w:p w14:paraId="37DB642D" w14:textId="1FF8F92F" w:rsidR="00B51867" w:rsidRPr="00B51867" w:rsidRDefault="00B51867" w:rsidP="00A1655C">
            <w:pPr>
              <w:rPr>
                <w:spacing w:val="3"/>
              </w:rPr>
            </w:pPr>
            <w:r w:rsidRPr="00B51867">
              <w:rPr>
                <w:spacing w:val="3"/>
                <w:sz w:val="32"/>
                <w:szCs w:val="40"/>
              </w:rPr>
              <w:t>STUDENT</w:t>
            </w:r>
          </w:p>
        </w:tc>
      </w:tr>
      <w:tr w:rsidR="00E5085B" w14:paraId="76016623" w14:textId="77777777" w:rsidTr="00A1655C">
        <w:tc>
          <w:tcPr>
            <w:tcW w:w="3330" w:type="dxa"/>
          </w:tcPr>
          <w:p w14:paraId="7BAACA54" w14:textId="44AD69F9" w:rsidR="00E5085B" w:rsidRPr="00E5085B" w:rsidRDefault="00E5085B" w:rsidP="00A1655C">
            <w:bookmarkStart w:id="0" w:name="_Hlk79241034"/>
          </w:p>
          <w:p w14:paraId="0DE254D4" w14:textId="5B7C51CE" w:rsidR="00E5085B" w:rsidRDefault="00E5085B" w:rsidP="00A1655C">
            <w:pPr>
              <w:pStyle w:val="Heading3"/>
            </w:pPr>
          </w:p>
          <w:p w14:paraId="3EDCF1C7" w14:textId="5545C611" w:rsidR="00E5085B" w:rsidRDefault="00E5085B" w:rsidP="00A1655C">
            <w:pPr>
              <w:pStyle w:val="Heading3"/>
            </w:pPr>
            <w:r>
              <w:t>Objective</w:t>
            </w:r>
          </w:p>
          <w:p w14:paraId="3D3431F0" w14:textId="77777777" w:rsidR="00E5085B" w:rsidRDefault="00E5085B" w:rsidP="00A1655C">
            <w:r>
              <w:t>To achieve greater success through delivering optimum contribution for working organization and improve my career life by exercising my skills and knowledge in a dynamic and challenge able working environment.</w:t>
            </w:r>
          </w:p>
          <w:p w14:paraId="166CAB71" w14:textId="77777777" w:rsidR="00E5085B" w:rsidRDefault="00E5085B" w:rsidP="00A1655C"/>
          <w:sdt>
            <w:sdtPr>
              <w:id w:val="-1954003311"/>
              <w:placeholder>
                <w:docPart w:val="27AE4801DECB4215AC16012883E1BFE2"/>
              </w:placeholder>
              <w:temporary/>
              <w:showingPlcHdr/>
              <w15:appearance w15:val="hidden"/>
            </w:sdtPr>
            <w:sdtContent>
              <w:p w14:paraId="61F9CD10" w14:textId="77777777" w:rsidR="00E5085B" w:rsidRPr="00CB0055" w:rsidRDefault="00E5085B" w:rsidP="00A1655C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2631513B8F24A22B6DCF8CA62069AEC"/>
              </w:placeholder>
              <w:temporary/>
              <w:showingPlcHdr/>
              <w15:appearance w15:val="hidden"/>
            </w:sdtPr>
            <w:sdtContent>
              <w:p w14:paraId="473CD5CC" w14:textId="77777777" w:rsidR="00E5085B" w:rsidRDefault="00E5085B" w:rsidP="00A1655C">
                <w:r w:rsidRPr="004D3011">
                  <w:t>PHONE:</w:t>
                </w:r>
              </w:p>
            </w:sdtContent>
          </w:sdt>
          <w:p w14:paraId="03E2DE09" w14:textId="77777777" w:rsidR="00E5085B" w:rsidRDefault="00E5085B" w:rsidP="00A1655C">
            <w:r>
              <w:t>071-46 77 564</w:t>
            </w:r>
          </w:p>
          <w:p w14:paraId="316CBA77" w14:textId="77777777" w:rsidR="00E5085B" w:rsidRDefault="00E5085B" w:rsidP="00A1655C"/>
          <w:sdt>
            <w:sdtPr>
              <w:id w:val="-240260293"/>
              <w:placeholder>
                <w:docPart w:val="7ECFF4F2447843BBA39C0C04B925B3BC"/>
              </w:placeholder>
              <w:temporary/>
              <w:showingPlcHdr/>
              <w15:appearance w15:val="hidden"/>
            </w:sdtPr>
            <w:sdtContent>
              <w:p w14:paraId="333A2DBD" w14:textId="77777777" w:rsidR="00E5085B" w:rsidRDefault="00E5085B" w:rsidP="00A1655C">
                <w:r w:rsidRPr="004D3011">
                  <w:t>EMAIL:</w:t>
                </w:r>
              </w:p>
            </w:sdtContent>
          </w:sdt>
          <w:p w14:paraId="59F98293" w14:textId="77777777" w:rsidR="00E5085B" w:rsidRPr="00E4381A" w:rsidRDefault="00E5085B" w:rsidP="00A1655C">
            <w:pPr>
              <w:rPr>
                <w:rStyle w:val="Hyperlink"/>
              </w:rPr>
            </w:pPr>
            <w:r>
              <w:t>Liyanagekawshalya4@gmail.com</w:t>
            </w:r>
          </w:p>
          <w:p w14:paraId="54133637" w14:textId="77777777" w:rsidR="00E5085B" w:rsidRDefault="00E5085B" w:rsidP="00A1655C"/>
          <w:p w14:paraId="0013BCA4" w14:textId="77777777" w:rsidR="00E5085B" w:rsidRDefault="00E5085B" w:rsidP="00A1655C">
            <w:r>
              <w:t>ADDRESS:</w:t>
            </w:r>
          </w:p>
          <w:p w14:paraId="10389F32" w14:textId="77777777" w:rsidR="00E5085B" w:rsidRDefault="00E5085B" w:rsidP="00A1655C">
            <w:r>
              <w:t xml:space="preserve">378/2, </w:t>
            </w:r>
            <w:proofErr w:type="spellStart"/>
            <w:r>
              <w:t>Habbeliara</w:t>
            </w:r>
            <w:proofErr w:type="spellEnd"/>
            <w:r>
              <w:t xml:space="preserve">, </w:t>
            </w:r>
            <w:proofErr w:type="spellStart"/>
            <w:r>
              <w:t>Kellagama</w:t>
            </w:r>
            <w:proofErr w:type="spellEnd"/>
            <w:r>
              <w:t xml:space="preserve">, </w:t>
            </w:r>
            <w:proofErr w:type="spellStart"/>
            <w:r>
              <w:t>Kolonna</w:t>
            </w:r>
            <w:proofErr w:type="spellEnd"/>
            <w:r>
              <w:t xml:space="preserve">, </w:t>
            </w:r>
            <w:proofErr w:type="spellStart"/>
            <w:r>
              <w:t>Embilipitiya</w:t>
            </w:r>
            <w:proofErr w:type="spellEnd"/>
            <w:r>
              <w:t>.</w:t>
            </w:r>
          </w:p>
          <w:p w14:paraId="673FFCCE" w14:textId="77777777" w:rsidR="00E5085B" w:rsidRDefault="00E5085B" w:rsidP="00A1655C">
            <w:pPr>
              <w:pStyle w:val="Heading3"/>
            </w:pPr>
            <w:r>
              <w:t>personal</w:t>
            </w:r>
          </w:p>
          <w:p w14:paraId="1CD268D0" w14:textId="77777777" w:rsidR="00E5085B" w:rsidRDefault="00E5085B" w:rsidP="00A1655C">
            <w:r>
              <w:t xml:space="preserve">Gender                </w:t>
            </w:r>
            <w:proofErr w:type="gramStart"/>
            <w:r>
              <w:t xml:space="preserve">  :</w:t>
            </w:r>
            <w:proofErr w:type="gramEnd"/>
            <w:r>
              <w:t xml:space="preserve"> Female</w:t>
            </w:r>
          </w:p>
          <w:p w14:paraId="4F0BAC22" w14:textId="77777777" w:rsidR="00E5085B" w:rsidRDefault="00E5085B" w:rsidP="00A1655C">
            <w:r>
              <w:t xml:space="preserve">NIC No                 </w:t>
            </w:r>
            <w:proofErr w:type="gramStart"/>
            <w:r>
              <w:t xml:space="preserve">  :</w:t>
            </w:r>
            <w:proofErr w:type="gramEnd"/>
            <w:r>
              <w:t xml:space="preserve"> 995342898V</w:t>
            </w:r>
          </w:p>
          <w:p w14:paraId="0DD77384" w14:textId="77777777" w:rsidR="00E5085B" w:rsidRDefault="00E5085B" w:rsidP="00A1655C">
            <w:r>
              <w:t xml:space="preserve">Date of Birth        </w:t>
            </w:r>
            <w:proofErr w:type="gramStart"/>
            <w:r>
              <w:t xml:space="preserve">  :</w:t>
            </w:r>
            <w:proofErr w:type="gramEnd"/>
            <w:r>
              <w:t xml:space="preserve"> 2</w:t>
            </w:r>
            <w:r w:rsidRPr="007E2C76">
              <w:rPr>
                <w:vertAlign w:val="superscript"/>
              </w:rPr>
              <w:t>nd</w:t>
            </w:r>
            <w:r>
              <w:t xml:space="preserve"> of Feb 1999</w:t>
            </w:r>
          </w:p>
          <w:p w14:paraId="1D77364B" w14:textId="77777777" w:rsidR="00E5085B" w:rsidRDefault="00E5085B" w:rsidP="00A1655C">
            <w:r>
              <w:t xml:space="preserve">Nationality           </w:t>
            </w:r>
            <w:proofErr w:type="gramStart"/>
            <w:r>
              <w:t xml:space="preserve">  :</w:t>
            </w:r>
            <w:proofErr w:type="gramEnd"/>
            <w:r>
              <w:t xml:space="preserve"> Sinhala</w:t>
            </w:r>
          </w:p>
          <w:p w14:paraId="016A9C96" w14:textId="77777777" w:rsidR="00E5085B" w:rsidRPr="007E2C76" w:rsidRDefault="00E5085B" w:rsidP="00A1655C">
            <w:r>
              <w:t xml:space="preserve">School </w:t>
            </w:r>
            <w:proofErr w:type="gramStart"/>
            <w:r>
              <w:t>attended  :</w:t>
            </w:r>
            <w:proofErr w:type="gramEnd"/>
            <w:r>
              <w:t xml:space="preserve"> R/EMB/ National            </w:t>
            </w:r>
          </w:p>
          <w:p w14:paraId="7205E8F3" w14:textId="77777777" w:rsidR="00E5085B" w:rsidRDefault="00E5085B" w:rsidP="00A1655C">
            <w:r>
              <w:t xml:space="preserve">                                  School</w:t>
            </w:r>
          </w:p>
          <w:p w14:paraId="67C6B6E6" w14:textId="77777777" w:rsidR="00E5085B" w:rsidRDefault="00E5085B" w:rsidP="00A1655C"/>
          <w:p w14:paraId="4D638E43" w14:textId="77777777" w:rsidR="00E5085B" w:rsidRDefault="00E5085B" w:rsidP="00A1655C">
            <w:pPr>
              <w:pStyle w:val="Heading3"/>
            </w:pPr>
            <w:r>
              <w:t>referees</w:t>
            </w:r>
          </w:p>
          <w:p w14:paraId="7F559214" w14:textId="77777777" w:rsidR="00E5085B" w:rsidRDefault="00E5085B" w:rsidP="00A1655C">
            <w:r>
              <w:t>H.T.K Priyantha</w:t>
            </w:r>
          </w:p>
          <w:p w14:paraId="10D1FF22" w14:textId="77777777" w:rsidR="00E5085B" w:rsidRDefault="00E5085B" w:rsidP="00A1655C">
            <w:r>
              <w:t>Principal</w:t>
            </w:r>
          </w:p>
          <w:p w14:paraId="63356430" w14:textId="77777777" w:rsidR="00E5085B" w:rsidRDefault="00E5085B" w:rsidP="00A1655C">
            <w:proofErr w:type="spellStart"/>
            <w:r>
              <w:t>Jandura</w:t>
            </w:r>
            <w:proofErr w:type="spellEnd"/>
            <w:r>
              <w:t xml:space="preserve"> M.V</w:t>
            </w:r>
          </w:p>
          <w:p w14:paraId="56B858DA" w14:textId="2BE03329" w:rsidR="00E5085B" w:rsidRPr="004D3011" w:rsidRDefault="00E5085B" w:rsidP="00A1655C">
            <w:r>
              <w:t>0715356256</w:t>
            </w:r>
          </w:p>
        </w:tc>
        <w:tc>
          <w:tcPr>
            <w:tcW w:w="900" w:type="dxa"/>
          </w:tcPr>
          <w:p w14:paraId="793588F2" w14:textId="77777777" w:rsidR="00E5085B" w:rsidRDefault="00E5085B" w:rsidP="00A1655C">
            <w:pPr>
              <w:tabs>
                <w:tab w:val="left" w:pos="990"/>
              </w:tabs>
            </w:pPr>
          </w:p>
        </w:tc>
        <w:tc>
          <w:tcPr>
            <w:tcW w:w="6595" w:type="dxa"/>
            <w:gridSpan w:val="2"/>
          </w:tcPr>
          <w:p w14:paraId="11D4BE0E" w14:textId="77777777" w:rsidR="00E5085B" w:rsidRDefault="00E5085B" w:rsidP="00A1655C">
            <w:pPr>
              <w:pStyle w:val="Heading2"/>
              <w:tabs>
                <w:tab w:val="left" w:pos="2617"/>
              </w:tabs>
            </w:pPr>
            <w:sdt>
              <w:sdtPr>
                <w:id w:val="1049110328"/>
                <w:placeholder>
                  <w:docPart w:val="A99E5AC2A51A4EA788DA32B442DF3163"/>
                </w:placeholder>
                <w:temporary/>
                <w:showingPlcHdr/>
                <w15:appearance w15:val="hidden"/>
              </w:sdtPr>
              <w:sdtContent>
                <w:r w:rsidRPr="00036450">
                  <w:t>EDUCATION</w:t>
                </w:r>
              </w:sdtContent>
            </w:sdt>
            <w:r>
              <w:tab/>
            </w:r>
          </w:p>
          <w:p w14:paraId="298BDFD3" w14:textId="77777777" w:rsidR="00E5085B" w:rsidRDefault="00E5085B" w:rsidP="00A1655C"/>
          <w:p w14:paraId="76167917" w14:textId="77777777" w:rsidR="00E5085B" w:rsidRDefault="00E5085B" w:rsidP="00A1655C">
            <w:r>
              <w:t>G.C.E ORDINARY LEVEL EXAMINATION – 2015</w:t>
            </w:r>
          </w:p>
          <w:p w14:paraId="57306695" w14:textId="77777777" w:rsidR="00E5085B" w:rsidRDefault="00E5085B" w:rsidP="00A1655C">
            <w:r>
              <w:t xml:space="preserve">Index </w:t>
            </w:r>
            <w:proofErr w:type="gramStart"/>
            <w:r>
              <w:t>No :</w:t>
            </w:r>
            <w:proofErr w:type="gramEnd"/>
            <w:r>
              <w:t xml:space="preserve"> 52322564</w:t>
            </w:r>
          </w:p>
          <w:p w14:paraId="76DC4C73" w14:textId="77777777" w:rsidR="00E5085B" w:rsidRDefault="00E5085B" w:rsidP="00A1655C">
            <w:r>
              <w:t xml:space="preserve"> </w:t>
            </w:r>
          </w:p>
          <w:p w14:paraId="7C6DCE50" w14:textId="77777777" w:rsidR="00E5085B" w:rsidRDefault="00E5085B" w:rsidP="00A1655C">
            <w:pPr>
              <w:rPr>
                <w:b/>
                <w:bCs/>
              </w:rPr>
            </w:pPr>
            <w:r>
              <w:rPr>
                <w:b/>
                <w:bCs/>
              </w:rPr>
              <w:t>SUBJECT          GRADE                          SUBJECT             GRADE</w:t>
            </w:r>
          </w:p>
          <w:p w14:paraId="1B90BAB1" w14:textId="77777777" w:rsidR="00E5085B" w:rsidRDefault="00E5085B" w:rsidP="00A1655C">
            <w:r>
              <w:t xml:space="preserve"> </w:t>
            </w:r>
          </w:p>
          <w:p w14:paraId="1A56D3DF" w14:textId="77777777" w:rsidR="00E5085B" w:rsidRDefault="00E5085B" w:rsidP="00A1655C">
            <w:r>
              <w:t xml:space="preserve">Buddhist             </w:t>
            </w:r>
            <w:proofErr w:type="gramStart"/>
            <w:r>
              <w:t xml:space="preserve">  :</w:t>
            </w:r>
            <w:proofErr w:type="gramEnd"/>
            <w:r>
              <w:t xml:space="preserve"> A                             History                  : B</w:t>
            </w:r>
          </w:p>
          <w:p w14:paraId="100AD500" w14:textId="77777777" w:rsidR="00E5085B" w:rsidRDefault="00E5085B" w:rsidP="00A1655C">
            <w:r>
              <w:t xml:space="preserve">Sinhala               </w:t>
            </w:r>
            <w:proofErr w:type="gramStart"/>
            <w:r>
              <w:t xml:space="preserve">  :</w:t>
            </w:r>
            <w:proofErr w:type="gramEnd"/>
            <w:r>
              <w:t xml:space="preserve"> A                             I.C.T                      : B</w:t>
            </w:r>
          </w:p>
          <w:p w14:paraId="0A9A2351" w14:textId="77777777" w:rsidR="00E5085B" w:rsidRDefault="00E5085B" w:rsidP="00A1655C">
            <w:r>
              <w:t xml:space="preserve">Science              </w:t>
            </w:r>
            <w:proofErr w:type="gramStart"/>
            <w:r>
              <w:t xml:space="preserve">  :</w:t>
            </w:r>
            <w:proofErr w:type="gramEnd"/>
            <w:r>
              <w:t xml:space="preserve"> A                             Art                        : B</w:t>
            </w:r>
          </w:p>
          <w:p w14:paraId="56498462" w14:textId="77777777" w:rsidR="00E5085B" w:rsidRDefault="00E5085B" w:rsidP="00A1655C">
            <w:r>
              <w:t xml:space="preserve">Citi.Edu               </w:t>
            </w:r>
            <w:proofErr w:type="gramStart"/>
            <w:r>
              <w:t xml:space="preserve">  :</w:t>
            </w:r>
            <w:proofErr w:type="gramEnd"/>
            <w:r>
              <w:t xml:space="preserve"> A                             English                 : C</w:t>
            </w:r>
          </w:p>
          <w:p w14:paraId="5D689903" w14:textId="77777777" w:rsidR="00E5085B" w:rsidRDefault="00E5085B" w:rsidP="00A1655C">
            <w:r>
              <w:t xml:space="preserve">Mathematics     </w:t>
            </w:r>
            <w:proofErr w:type="gramStart"/>
            <w:r>
              <w:t xml:space="preserve">  :</w:t>
            </w:r>
            <w:proofErr w:type="gramEnd"/>
            <w:r>
              <w:t xml:space="preserve"> B</w:t>
            </w:r>
          </w:p>
          <w:p w14:paraId="10C2FA22" w14:textId="77777777" w:rsidR="00E5085B" w:rsidRDefault="00E5085B" w:rsidP="00A1655C"/>
          <w:p w14:paraId="2302AF5D" w14:textId="77777777" w:rsidR="00E5085B" w:rsidRDefault="00E5085B" w:rsidP="00A1655C"/>
          <w:p w14:paraId="390E416D" w14:textId="77777777" w:rsidR="00E5085B" w:rsidRDefault="00E5085B" w:rsidP="00A1655C">
            <w:r>
              <w:t>G.C.E ADVANCED LEVEL EXAMINATION – 2019</w:t>
            </w:r>
          </w:p>
          <w:p w14:paraId="72F0C6BD" w14:textId="77777777" w:rsidR="00E5085B" w:rsidRDefault="00E5085B" w:rsidP="00A1655C">
            <w:r>
              <w:t xml:space="preserve">Index </w:t>
            </w:r>
            <w:proofErr w:type="gramStart"/>
            <w:r>
              <w:t>No  :</w:t>
            </w:r>
            <w:proofErr w:type="gramEnd"/>
            <w:r>
              <w:t xml:space="preserve"> 8058164</w:t>
            </w:r>
          </w:p>
          <w:p w14:paraId="1A054031" w14:textId="77777777" w:rsidR="00E5085B" w:rsidRDefault="00E5085B" w:rsidP="00A1655C"/>
          <w:p w14:paraId="567C5145" w14:textId="77777777" w:rsidR="00E5085B" w:rsidRDefault="00E5085B" w:rsidP="00A1655C">
            <w:pPr>
              <w:rPr>
                <w:b/>
                <w:bCs/>
              </w:rPr>
            </w:pPr>
            <w:r>
              <w:rPr>
                <w:b/>
                <w:bCs/>
              </w:rPr>
              <w:t>SUBJECT            GRADE</w:t>
            </w:r>
          </w:p>
          <w:p w14:paraId="7A46AA1E" w14:textId="77777777" w:rsidR="00E5085B" w:rsidRDefault="00E5085B" w:rsidP="00A1655C">
            <w:pPr>
              <w:rPr>
                <w:b/>
                <w:bCs/>
              </w:rPr>
            </w:pPr>
          </w:p>
          <w:p w14:paraId="03F929E1" w14:textId="77777777" w:rsidR="00E5085B" w:rsidRDefault="00E5085B" w:rsidP="00A1655C">
            <w:r>
              <w:t xml:space="preserve">Biology              </w:t>
            </w:r>
            <w:proofErr w:type="gramStart"/>
            <w:r>
              <w:t xml:space="preserve">  :</w:t>
            </w:r>
            <w:proofErr w:type="gramEnd"/>
            <w:r>
              <w:t xml:space="preserve"> C</w:t>
            </w:r>
          </w:p>
          <w:p w14:paraId="08C83C49" w14:textId="77777777" w:rsidR="00E5085B" w:rsidRDefault="00E5085B" w:rsidP="00A1655C">
            <w:r>
              <w:t xml:space="preserve">Chemistry         </w:t>
            </w:r>
            <w:proofErr w:type="gramStart"/>
            <w:r>
              <w:t xml:space="preserve">  :</w:t>
            </w:r>
            <w:proofErr w:type="gramEnd"/>
            <w:r>
              <w:t xml:space="preserve"> C</w:t>
            </w:r>
          </w:p>
          <w:p w14:paraId="04BD820F" w14:textId="77777777" w:rsidR="00E5085B" w:rsidRDefault="00E5085B" w:rsidP="00A1655C">
            <w:r>
              <w:t xml:space="preserve">Physics              </w:t>
            </w:r>
            <w:proofErr w:type="gramStart"/>
            <w:r>
              <w:t xml:space="preserve">  :</w:t>
            </w:r>
            <w:proofErr w:type="gramEnd"/>
            <w:r>
              <w:t xml:space="preserve"> C</w:t>
            </w:r>
          </w:p>
          <w:p w14:paraId="75331C23" w14:textId="77777777" w:rsidR="00E5085B" w:rsidRDefault="00E5085B" w:rsidP="00A1655C"/>
          <w:p w14:paraId="44CB6EBD" w14:textId="77777777" w:rsidR="00E5085B" w:rsidRDefault="00E5085B" w:rsidP="00A1655C">
            <w:pPr>
              <w:rPr>
                <w:b/>
                <w:bCs/>
              </w:rPr>
            </w:pPr>
          </w:p>
          <w:p w14:paraId="4B642499" w14:textId="77777777" w:rsidR="00E5085B" w:rsidRDefault="00E5085B" w:rsidP="00A1655C">
            <w:pPr>
              <w:rPr>
                <w:b/>
                <w:bCs/>
              </w:rPr>
            </w:pPr>
            <w:r>
              <w:rPr>
                <w:b/>
                <w:bCs/>
              </w:rPr>
              <w:t>HIGH EDUCATION</w:t>
            </w:r>
          </w:p>
          <w:p w14:paraId="5BDCD68D" w14:textId="77777777" w:rsidR="00E5085B" w:rsidRDefault="00E5085B" w:rsidP="00A1655C">
            <w:pPr>
              <w:rPr>
                <w:b/>
                <w:bCs/>
              </w:rPr>
            </w:pPr>
          </w:p>
          <w:p w14:paraId="421FB850" w14:textId="77777777" w:rsidR="00E5085B" w:rsidRDefault="00E5085B" w:rsidP="00A1655C">
            <w:pPr>
              <w:rPr>
                <w:b/>
                <w:bCs/>
              </w:rPr>
            </w:pPr>
            <w:r>
              <w:rPr>
                <w:b/>
                <w:bCs/>
              </w:rPr>
              <w:t>Bachelor’s Degree</w:t>
            </w:r>
          </w:p>
          <w:p w14:paraId="55EEADC7" w14:textId="77777777" w:rsidR="00E5085B" w:rsidRDefault="00E5085B" w:rsidP="00A1655C">
            <w:r>
              <w:t xml:space="preserve">Field of Study            </w:t>
            </w:r>
            <w:proofErr w:type="gramStart"/>
            <w:r>
              <w:t xml:space="preserve">  :</w:t>
            </w:r>
            <w:proofErr w:type="gramEnd"/>
            <w:r>
              <w:t xml:space="preserve"> Bachelor of Science</w:t>
            </w:r>
          </w:p>
          <w:p w14:paraId="408D8788" w14:textId="77777777" w:rsidR="00E5085B" w:rsidRDefault="00E5085B" w:rsidP="00A1655C">
            <w:r>
              <w:t xml:space="preserve">Major   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BioTechnology</w:t>
            </w:r>
            <w:proofErr w:type="spellEnd"/>
          </w:p>
          <w:p w14:paraId="109536E3" w14:textId="77777777" w:rsidR="00E5085B" w:rsidRDefault="00E5085B" w:rsidP="00A1655C">
            <w:r>
              <w:t xml:space="preserve">Institute/University    </w:t>
            </w:r>
            <w:proofErr w:type="gramStart"/>
            <w:r>
              <w:t xml:space="preserve">  :</w:t>
            </w:r>
            <w:proofErr w:type="gramEnd"/>
            <w:r>
              <w:t xml:space="preserve"> Sri Lanka Institute of Information Technology</w:t>
            </w:r>
          </w:p>
          <w:p w14:paraId="47676B12" w14:textId="77777777" w:rsidR="00E5085B" w:rsidRDefault="00E5085B" w:rsidP="00A1655C"/>
          <w:p w14:paraId="65836BC0" w14:textId="77777777" w:rsidR="00E5085B" w:rsidRDefault="00E5085B" w:rsidP="00A1655C">
            <w:pPr>
              <w:rPr>
                <w:b/>
                <w:bCs/>
              </w:rPr>
            </w:pPr>
          </w:p>
          <w:p w14:paraId="7DC99943" w14:textId="77777777" w:rsidR="00E5085B" w:rsidRDefault="00E5085B" w:rsidP="00A1655C">
            <w:pPr>
              <w:rPr>
                <w:b/>
                <w:bCs/>
              </w:rPr>
            </w:pPr>
            <w:r>
              <w:rPr>
                <w:b/>
                <w:bCs/>
              </w:rPr>
              <w:t>MY SKILLS</w:t>
            </w:r>
          </w:p>
          <w:p w14:paraId="3A098A7D" w14:textId="77777777" w:rsidR="00E5085B" w:rsidRDefault="00E5085B" w:rsidP="00A1655C">
            <w:pPr>
              <w:rPr>
                <w:b/>
                <w:bCs/>
              </w:rPr>
            </w:pPr>
          </w:p>
          <w:p w14:paraId="1B12ADA9" w14:textId="77777777" w:rsidR="00E5085B" w:rsidRDefault="00E5085B" w:rsidP="00A1655C">
            <w:pPr>
              <w:pStyle w:val="ListParagraph"/>
              <w:numPr>
                <w:ilvl w:val="0"/>
                <w:numId w:val="1"/>
              </w:numPr>
            </w:pPr>
            <w:r>
              <w:t xml:space="preserve">Basic knowledge of MS word, </w:t>
            </w:r>
            <w:proofErr w:type="gramStart"/>
            <w:r>
              <w:t>Excel</w:t>
            </w:r>
            <w:proofErr w:type="gramEnd"/>
            <w:r>
              <w:t xml:space="preserve"> and HTML</w:t>
            </w:r>
          </w:p>
          <w:p w14:paraId="369CF47A" w14:textId="77777777" w:rsidR="00E5085B" w:rsidRDefault="00E5085B" w:rsidP="00A1655C">
            <w:pPr>
              <w:pStyle w:val="ListParagraph"/>
              <w:numPr>
                <w:ilvl w:val="0"/>
                <w:numId w:val="1"/>
              </w:numPr>
            </w:pPr>
            <w:r>
              <w:t>Basic knowledge of Internet Browsing</w:t>
            </w:r>
          </w:p>
          <w:p w14:paraId="3E5BBC1F" w14:textId="77777777" w:rsidR="00E5085B" w:rsidRDefault="00E5085B" w:rsidP="00A1655C">
            <w:pPr>
              <w:pStyle w:val="ListParagraph"/>
              <w:numPr>
                <w:ilvl w:val="0"/>
                <w:numId w:val="1"/>
              </w:numPr>
            </w:pPr>
            <w:r>
              <w:t>Basic knowledge of English language</w:t>
            </w:r>
          </w:p>
          <w:p w14:paraId="604CB5E5" w14:textId="77777777" w:rsidR="00E5085B" w:rsidRDefault="00E5085B" w:rsidP="00A1655C">
            <w:pPr>
              <w:pStyle w:val="ListParagraph"/>
              <w:numPr>
                <w:ilvl w:val="0"/>
                <w:numId w:val="1"/>
              </w:numPr>
            </w:pPr>
            <w:r>
              <w:t xml:space="preserve">As a </w:t>
            </w:r>
            <w:proofErr w:type="gramStart"/>
            <w:r>
              <w:t>team work</w:t>
            </w:r>
            <w:proofErr w:type="gramEnd"/>
            <w:r>
              <w:t>, Conflict management and Feedback skills</w:t>
            </w:r>
          </w:p>
          <w:p w14:paraId="2DD8ECCE" w14:textId="47A36ECC" w:rsidR="00E5085B" w:rsidRPr="004D3011" w:rsidRDefault="00E5085B" w:rsidP="00A1655C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</w:rPr>
            </w:pPr>
            <w:r>
              <w:t>Problem solving</w:t>
            </w:r>
          </w:p>
        </w:tc>
      </w:tr>
      <w:bookmarkEnd w:id="0"/>
      <w:tr w:rsidR="001B2ABD" w14:paraId="56C2D807" w14:textId="77777777" w:rsidTr="00A1655C">
        <w:trPr>
          <w:gridAfter w:val="1"/>
          <w:wAfter w:w="125" w:type="dxa"/>
        </w:trPr>
        <w:tc>
          <w:tcPr>
            <w:tcW w:w="3330" w:type="dxa"/>
          </w:tcPr>
          <w:p w14:paraId="47ABF7E4" w14:textId="77777777" w:rsidR="004D3011" w:rsidRDefault="004D3011" w:rsidP="00A1655C"/>
          <w:p w14:paraId="7C801A47" w14:textId="77777777" w:rsidR="00B51867" w:rsidRDefault="00B51867" w:rsidP="00A1655C"/>
          <w:p w14:paraId="6A5F6640" w14:textId="2B51CF07" w:rsidR="00B51867" w:rsidRPr="004D3011" w:rsidRDefault="00B51867" w:rsidP="00A1655C"/>
        </w:tc>
        <w:tc>
          <w:tcPr>
            <w:tcW w:w="900" w:type="dxa"/>
          </w:tcPr>
          <w:p w14:paraId="68E286CE" w14:textId="77777777" w:rsidR="001B2ABD" w:rsidRDefault="001B2ABD" w:rsidP="00A1655C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DDC4800" w14:textId="69045DEF" w:rsidR="00036450" w:rsidRPr="004D3011" w:rsidRDefault="00036450" w:rsidP="00A1655C">
            <w:pPr>
              <w:rPr>
                <w:color w:val="FFFFFF" w:themeColor="background1"/>
              </w:rPr>
            </w:pPr>
          </w:p>
        </w:tc>
      </w:tr>
    </w:tbl>
    <w:p w14:paraId="2F103AB7" w14:textId="2352C5A4" w:rsidR="00B51867" w:rsidRPr="00B51867" w:rsidRDefault="00B51867" w:rsidP="00B51867">
      <w:pPr>
        <w:tabs>
          <w:tab w:val="left" w:pos="8776"/>
        </w:tabs>
      </w:pPr>
    </w:p>
    <w:sectPr w:rsidR="00B51867" w:rsidRPr="00B51867" w:rsidSect="00B51867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5CACF" w14:textId="77777777" w:rsidR="005B3363" w:rsidRDefault="005B3363" w:rsidP="000C45FF">
      <w:r>
        <w:separator/>
      </w:r>
    </w:p>
  </w:endnote>
  <w:endnote w:type="continuationSeparator" w:id="0">
    <w:p w14:paraId="07FC7539" w14:textId="77777777" w:rsidR="005B3363" w:rsidRDefault="005B336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2D4A" w14:textId="77777777" w:rsidR="005B3363" w:rsidRDefault="005B3363" w:rsidP="000C45FF">
      <w:r>
        <w:separator/>
      </w:r>
    </w:p>
  </w:footnote>
  <w:footnote w:type="continuationSeparator" w:id="0">
    <w:p w14:paraId="0B0D7EB3" w14:textId="77777777" w:rsidR="005B3363" w:rsidRDefault="005B336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432C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A708F9" wp14:editId="0B0FF6C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E2E"/>
    <w:multiLevelType w:val="hybridMultilevel"/>
    <w:tmpl w:val="8B30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5B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B3363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F2643"/>
    <w:rsid w:val="009260CD"/>
    <w:rsid w:val="00952C25"/>
    <w:rsid w:val="00A1655C"/>
    <w:rsid w:val="00A2118D"/>
    <w:rsid w:val="00AD76E2"/>
    <w:rsid w:val="00B20152"/>
    <w:rsid w:val="00B359E4"/>
    <w:rsid w:val="00B51867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085B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954F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E5085B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5085B"/>
    <w:pPr>
      <w:ind w:left="720"/>
      <w:contextualSpacing/>
    </w:pPr>
  </w:style>
  <w:style w:type="paragraph" w:styleId="NoSpacing">
    <w:name w:val="No Spacing"/>
    <w:uiPriority w:val="1"/>
    <w:qFormat/>
    <w:rsid w:val="00B51867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her\AppData\Local\Microsoft\Office\16.0\DTS\en-US%7bAFE73D9F-E663-4F3D-A20A-5F9582F0AD23%7d\%7b03B77510-FA69-4F2E-9297-663139C3E5F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AE4801DECB4215AC16012883E1B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BD113-5331-46A7-876D-C658B5C62DC5}"/>
      </w:docPartPr>
      <w:docPartBody>
        <w:p w:rsidR="00000000" w:rsidRDefault="003751EF" w:rsidP="003751EF">
          <w:pPr>
            <w:pStyle w:val="27AE4801DECB4215AC16012883E1BFE2"/>
          </w:pPr>
          <w:r w:rsidRPr="00CB0055">
            <w:t>Contact</w:t>
          </w:r>
        </w:p>
      </w:docPartBody>
    </w:docPart>
    <w:docPart>
      <w:docPartPr>
        <w:name w:val="E2631513B8F24A22B6DCF8CA62069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94B25-201A-4529-8CDF-6FEE668EAA90}"/>
      </w:docPartPr>
      <w:docPartBody>
        <w:p w:rsidR="00000000" w:rsidRDefault="003751EF" w:rsidP="003751EF">
          <w:pPr>
            <w:pStyle w:val="E2631513B8F24A22B6DCF8CA62069AEC"/>
          </w:pPr>
          <w:r w:rsidRPr="004D3011">
            <w:t>PHONE:</w:t>
          </w:r>
        </w:p>
      </w:docPartBody>
    </w:docPart>
    <w:docPart>
      <w:docPartPr>
        <w:name w:val="7ECFF4F2447843BBA39C0C04B925B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BD2FF-4EB3-496E-A3E9-261EF25CA19D}"/>
      </w:docPartPr>
      <w:docPartBody>
        <w:p w:rsidR="00000000" w:rsidRDefault="003751EF" w:rsidP="003751EF">
          <w:pPr>
            <w:pStyle w:val="7ECFF4F2447843BBA39C0C04B925B3BC"/>
          </w:pPr>
          <w:r w:rsidRPr="004D3011">
            <w:t>EMAIL:</w:t>
          </w:r>
        </w:p>
      </w:docPartBody>
    </w:docPart>
    <w:docPart>
      <w:docPartPr>
        <w:name w:val="A99E5AC2A51A4EA788DA32B442DF3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C2B44-1F13-4BF6-9213-05CFE1F8E3C1}"/>
      </w:docPartPr>
      <w:docPartBody>
        <w:p w:rsidR="00000000" w:rsidRDefault="003751EF" w:rsidP="003751EF">
          <w:pPr>
            <w:pStyle w:val="A99E5AC2A51A4EA788DA32B442DF3163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EF"/>
    <w:rsid w:val="002809CF"/>
    <w:rsid w:val="0037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77C9B8362C4F6E99F64D1397776D20">
    <w:name w:val="7277C9B8362C4F6E99F64D1397776D20"/>
  </w:style>
  <w:style w:type="paragraph" w:customStyle="1" w:styleId="10CE25CF50324D0BA768126B3C624478">
    <w:name w:val="10CE25CF50324D0BA768126B3C624478"/>
  </w:style>
  <w:style w:type="paragraph" w:customStyle="1" w:styleId="64DF5D81F9284AD98587D824591C45A9">
    <w:name w:val="64DF5D81F9284AD98587D824591C45A9"/>
  </w:style>
  <w:style w:type="paragraph" w:customStyle="1" w:styleId="A5E99DCF73AF4D0CA0575310BD4F11AB">
    <w:name w:val="A5E99DCF73AF4D0CA0575310BD4F11AB"/>
  </w:style>
  <w:style w:type="paragraph" w:customStyle="1" w:styleId="162CA9424CAB468BBD8B2C51A1615DF8">
    <w:name w:val="162CA9424CAB468BBD8B2C51A1615DF8"/>
  </w:style>
  <w:style w:type="paragraph" w:customStyle="1" w:styleId="9C2675679F13432E98AC6D321AC9D680">
    <w:name w:val="9C2675679F13432E98AC6D321AC9D680"/>
  </w:style>
  <w:style w:type="paragraph" w:customStyle="1" w:styleId="9EBB2A4404ED4DA0A500647C2F7FFF1B">
    <w:name w:val="9EBB2A4404ED4DA0A500647C2F7FFF1B"/>
  </w:style>
  <w:style w:type="paragraph" w:customStyle="1" w:styleId="9E37838F225A48CAA629E825073B9559">
    <w:name w:val="9E37838F225A48CAA629E825073B9559"/>
  </w:style>
  <w:style w:type="paragraph" w:customStyle="1" w:styleId="E8BFC2D56ED249D0B5B6666C5D7A2DE5">
    <w:name w:val="E8BFC2D56ED249D0B5B6666C5D7A2DE5"/>
  </w:style>
  <w:style w:type="paragraph" w:customStyle="1" w:styleId="C84CBC6A3B4E4C1BAACCF42FDD88A483">
    <w:name w:val="C84CBC6A3B4E4C1BAACCF42FDD88A48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80B82D062D44CDC920772196A168ADD">
    <w:name w:val="A80B82D062D44CDC920772196A168ADD"/>
  </w:style>
  <w:style w:type="paragraph" w:customStyle="1" w:styleId="3F6143C5190146AF9AC169B781656FED">
    <w:name w:val="3F6143C5190146AF9AC169B781656FED"/>
  </w:style>
  <w:style w:type="paragraph" w:customStyle="1" w:styleId="04EF2460F21E48AE959A07C42F88496F">
    <w:name w:val="04EF2460F21E48AE959A07C42F88496F"/>
  </w:style>
  <w:style w:type="paragraph" w:customStyle="1" w:styleId="594F3CA0964F4B68A9D7694254147508">
    <w:name w:val="594F3CA0964F4B68A9D7694254147508"/>
  </w:style>
  <w:style w:type="paragraph" w:customStyle="1" w:styleId="0F09C52FFBCE4B5291B23AC65D7FF201">
    <w:name w:val="0F09C52FFBCE4B5291B23AC65D7FF201"/>
  </w:style>
  <w:style w:type="paragraph" w:customStyle="1" w:styleId="FD95E7F7421544AE92D21B190DBDF8A5">
    <w:name w:val="FD95E7F7421544AE92D21B190DBDF8A5"/>
  </w:style>
  <w:style w:type="paragraph" w:customStyle="1" w:styleId="EDF76E1F48554A9989FA1A72C375E0FE">
    <w:name w:val="EDF76E1F48554A9989FA1A72C375E0FE"/>
  </w:style>
  <w:style w:type="paragraph" w:customStyle="1" w:styleId="C226CFAC309E43D38FE09C5DCB584D8A">
    <w:name w:val="C226CFAC309E43D38FE09C5DCB584D8A"/>
  </w:style>
  <w:style w:type="paragraph" w:customStyle="1" w:styleId="4A3BC18AD53245008C490F32A2EDFA9D">
    <w:name w:val="4A3BC18AD53245008C490F32A2EDFA9D"/>
  </w:style>
  <w:style w:type="paragraph" w:customStyle="1" w:styleId="E5A0D2E80C904E2A8AEED35500350679">
    <w:name w:val="E5A0D2E80C904E2A8AEED35500350679"/>
  </w:style>
  <w:style w:type="paragraph" w:customStyle="1" w:styleId="0EFC3FDB753744F5A2116D75EC6B81B7">
    <w:name w:val="0EFC3FDB753744F5A2116D75EC6B81B7"/>
  </w:style>
  <w:style w:type="paragraph" w:customStyle="1" w:styleId="DC4FAE28969E4455ABD55F4F8029266E">
    <w:name w:val="DC4FAE28969E4455ABD55F4F8029266E"/>
  </w:style>
  <w:style w:type="paragraph" w:customStyle="1" w:styleId="89B6C57C022344AC8E42171A746819D7">
    <w:name w:val="89B6C57C022344AC8E42171A746819D7"/>
  </w:style>
  <w:style w:type="paragraph" w:customStyle="1" w:styleId="6950A86FBC0A48759239A15DEE777E0E">
    <w:name w:val="6950A86FBC0A48759239A15DEE777E0E"/>
  </w:style>
  <w:style w:type="paragraph" w:customStyle="1" w:styleId="2ECA92185E0F41B3A56832037D881224">
    <w:name w:val="2ECA92185E0F41B3A56832037D881224"/>
  </w:style>
  <w:style w:type="paragraph" w:customStyle="1" w:styleId="5AF5E81FD3534F04ACDEC2EF8C3E55ED">
    <w:name w:val="5AF5E81FD3534F04ACDEC2EF8C3E55ED"/>
  </w:style>
  <w:style w:type="paragraph" w:customStyle="1" w:styleId="52C81E9E69384188B2B18DB2A6F71394">
    <w:name w:val="52C81E9E69384188B2B18DB2A6F71394"/>
  </w:style>
  <w:style w:type="paragraph" w:customStyle="1" w:styleId="AD4063FC1B0446A79DB60E7D1060EF1E">
    <w:name w:val="AD4063FC1B0446A79DB60E7D1060EF1E"/>
  </w:style>
  <w:style w:type="paragraph" w:customStyle="1" w:styleId="C651F3A3947541708B3CE57F6CCF7BBF">
    <w:name w:val="C651F3A3947541708B3CE57F6CCF7BBF"/>
  </w:style>
  <w:style w:type="paragraph" w:customStyle="1" w:styleId="F2F29F8217664C6E887DD72402F08438">
    <w:name w:val="F2F29F8217664C6E887DD72402F08438"/>
  </w:style>
  <w:style w:type="paragraph" w:customStyle="1" w:styleId="D3A10373374D4751A192FED2E9D46894">
    <w:name w:val="D3A10373374D4751A192FED2E9D46894"/>
  </w:style>
  <w:style w:type="paragraph" w:customStyle="1" w:styleId="687A8B5D072C4BDB8373560EB6ABD8CF">
    <w:name w:val="687A8B5D072C4BDB8373560EB6ABD8CF"/>
  </w:style>
  <w:style w:type="paragraph" w:customStyle="1" w:styleId="4FCA168C5CD84E68854EA67934DED542">
    <w:name w:val="4FCA168C5CD84E68854EA67934DED542"/>
  </w:style>
  <w:style w:type="paragraph" w:customStyle="1" w:styleId="3FCCA937D14040ACB7844F4E40588D11">
    <w:name w:val="3FCCA937D14040ACB7844F4E40588D11"/>
  </w:style>
  <w:style w:type="paragraph" w:customStyle="1" w:styleId="48F541FF680D4DE8B084F83B424EF5BC">
    <w:name w:val="48F541FF680D4DE8B084F83B424EF5BC"/>
  </w:style>
  <w:style w:type="paragraph" w:customStyle="1" w:styleId="D1E3E1063E0B4993BCFF99D218F9EF12">
    <w:name w:val="D1E3E1063E0B4993BCFF99D218F9EF12"/>
  </w:style>
  <w:style w:type="paragraph" w:customStyle="1" w:styleId="58EE1192D22C42D8A74E23F4E6F6F1C3">
    <w:name w:val="58EE1192D22C42D8A74E23F4E6F6F1C3"/>
  </w:style>
  <w:style w:type="paragraph" w:customStyle="1" w:styleId="704C07DB9B6D4DBA9E6F7559D9B4E76D">
    <w:name w:val="704C07DB9B6D4DBA9E6F7559D9B4E76D"/>
  </w:style>
  <w:style w:type="paragraph" w:customStyle="1" w:styleId="AB79D941BC82426BBDA0BD7A9EA3BBEA">
    <w:name w:val="AB79D941BC82426BBDA0BD7A9EA3BBEA"/>
  </w:style>
  <w:style w:type="paragraph" w:customStyle="1" w:styleId="0AF27C1BC8E144498112C2C1B75A3920">
    <w:name w:val="0AF27C1BC8E144498112C2C1B75A392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6A903D099DC40358C540516C735A3FD">
    <w:name w:val="E6A903D099DC40358C540516C735A3FD"/>
  </w:style>
  <w:style w:type="paragraph" w:customStyle="1" w:styleId="759A94AB81EA46C68C79A80082D663D4">
    <w:name w:val="759A94AB81EA46C68C79A80082D663D4"/>
    <w:rsid w:val="003751EF"/>
  </w:style>
  <w:style w:type="paragraph" w:customStyle="1" w:styleId="27AE4801DECB4215AC16012883E1BFE2">
    <w:name w:val="27AE4801DECB4215AC16012883E1BFE2"/>
    <w:rsid w:val="003751EF"/>
  </w:style>
  <w:style w:type="paragraph" w:customStyle="1" w:styleId="E2631513B8F24A22B6DCF8CA62069AEC">
    <w:name w:val="E2631513B8F24A22B6DCF8CA62069AEC"/>
    <w:rsid w:val="003751EF"/>
  </w:style>
  <w:style w:type="paragraph" w:customStyle="1" w:styleId="7ECFF4F2447843BBA39C0C04B925B3BC">
    <w:name w:val="7ECFF4F2447843BBA39C0C04B925B3BC"/>
    <w:rsid w:val="003751EF"/>
  </w:style>
  <w:style w:type="paragraph" w:customStyle="1" w:styleId="A99E5AC2A51A4EA788DA32B442DF3163">
    <w:name w:val="A99E5AC2A51A4EA788DA32B442DF3163"/>
    <w:rsid w:val="003751EF"/>
  </w:style>
  <w:style w:type="paragraph" w:customStyle="1" w:styleId="66B6C23ABB3F4A39AE8CFFCCCA638212">
    <w:name w:val="66B6C23ABB3F4A39AE8CFFCCCA638212"/>
    <w:rsid w:val="003751EF"/>
  </w:style>
  <w:style w:type="paragraph" w:customStyle="1" w:styleId="594007AFA7D14AA0BC1906D4CC0E4685">
    <w:name w:val="594007AFA7D14AA0BC1906D4CC0E4685"/>
    <w:rsid w:val="003751EF"/>
  </w:style>
  <w:style w:type="paragraph" w:customStyle="1" w:styleId="68B9CC0FC918461E802E9504A684D420">
    <w:name w:val="68B9CC0FC918461E802E9504A684D420"/>
    <w:rsid w:val="003751EF"/>
  </w:style>
  <w:style w:type="paragraph" w:customStyle="1" w:styleId="2BCA2C588E474840A383D8BC07B41E00">
    <w:name w:val="2BCA2C588E474840A383D8BC07B41E00"/>
    <w:rsid w:val="00375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{03B77510-FA69-4F2E-9297-663139C3E5F9}tf00546271_win32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2021-08-07T09:34:00Z</dcterms:created>
  <dcterms:modified xsi:type="dcterms:W3CDTF">2021-08-07T10:10:00Z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